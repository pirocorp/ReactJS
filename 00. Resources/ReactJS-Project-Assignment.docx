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673D" w14:textId="79A4C022" w:rsidR="0062720C" w:rsidRPr="0062720C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62720C">
        <w:rPr>
          <w:rFonts w:eastAsiaTheme="majorEastAsia" w:cstheme="majorBidi"/>
          <w:b/>
          <w:color w:val="642D08"/>
          <w:sz w:val="40"/>
          <w:szCs w:val="32"/>
        </w:rPr>
        <w:t>React.js Project Assignment</w:t>
      </w:r>
    </w:p>
    <w:p w14:paraId="767A832F" w14:textId="77777777" w:rsidR="006F7B02" w:rsidRDefault="0062720C" w:rsidP="0062720C">
      <w:r w:rsidRPr="0062720C">
        <w:t xml:space="preserve">Your task is to </w:t>
      </w:r>
      <w:r w:rsidRPr="0062720C">
        <w:rPr>
          <w:b/>
          <w:bCs/>
        </w:rPr>
        <w:t>design</w:t>
      </w:r>
      <w:r w:rsidRPr="0062720C">
        <w:t xml:space="preserve"> and </w:t>
      </w:r>
      <w:r w:rsidRPr="0062720C">
        <w:rPr>
          <w:b/>
          <w:bCs/>
        </w:rPr>
        <w:t>implement</w:t>
      </w:r>
      <w:r w:rsidRPr="0062720C">
        <w:t xml:space="preserve"> a web application using React.js. Use a service like </w:t>
      </w:r>
      <w:proofErr w:type="spellStart"/>
      <w:r w:rsidRPr="0062720C">
        <w:t>Kinvey</w:t>
      </w:r>
      <w:proofErr w:type="spellEnd"/>
      <w:r w:rsidRPr="0062720C">
        <w:t xml:space="preserve"> or Firebase for your </w:t>
      </w:r>
      <w:proofErr w:type="gramStart"/>
      <w:r w:rsidRPr="0062720C">
        <w:rPr>
          <w:b/>
          <w:bCs/>
        </w:rPr>
        <w:t>back-end</w:t>
      </w:r>
      <w:proofErr w:type="gramEnd"/>
      <w:r w:rsidRPr="0062720C">
        <w:t xml:space="preserve"> or create your own with Node.js and MongoDB or a framework in another language (ASP.NET, Spring, Symfony). It can be a discussion forum, </w:t>
      </w:r>
      <w:r w:rsidRPr="00D735FF">
        <w:rPr>
          <w:b/>
          <w:bCs/>
        </w:rPr>
        <w:t>blog system, e-commerce site, online gaming site, social network,</w:t>
      </w:r>
      <w:r w:rsidRPr="0062720C">
        <w:t xml:space="preserve"> or any other web application by your choice.</w:t>
      </w:r>
      <w:r w:rsidR="006F7B02" w:rsidRPr="006F7B02">
        <w:t xml:space="preserve"> </w:t>
      </w:r>
    </w:p>
    <w:p w14:paraId="27F53F27" w14:textId="4B3A9D67" w:rsidR="0062720C" w:rsidRPr="00FD1194" w:rsidRDefault="0062720C" w:rsidP="00FD1194">
      <w:pPr>
        <w:pStyle w:val="Heading2"/>
      </w:pPr>
      <w:r w:rsidRPr="00FD1194">
        <w:t>Application Structure</w:t>
      </w:r>
    </w:p>
    <w:p w14:paraId="0684861A" w14:textId="77777777" w:rsidR="0062720C" w:rsidRDefault="0062720C" w:rsidP="0062720C">
      <w:pPr>
        <w:rPr>
          <w:lang w:val="bg-BG"/>
        </w:rPr>
      </w:pPr>
      <w:r w:rsidRPr="0062720C">
        <w:t>The application should have:</w:t>
      </w:r>
    </w:p>
    <w:p w14:paraId="25193923" w14:textId="77777777" w:rsidR="0062720C" w:rsidRPr="0062720C" w:rsidRDefault="0062720C" w:rsidP="0062720C">
      <w:pPr>
        <w:rPr>
          <w:lang w:val="bg-BG"/>
        </w:rPr>
      </w:pPr>
      <w:r w:rsidRPr="0062720C">
        <w:rPr>
          <w:lang w:val="bg-BG"/>
        </w:rPr>
        <w:t>•</w:t>
      </w:r>
      <w:r w:rsidRPr="0062720C">
        <w:rPr>
          <w:lang w:val="bg-BG"/>
        </w:rPr>
        <w:tab/>
        <w:t>public part (accessible without authentication)</w:t>
      </w:r>
    </w:p>
    <w:p w14:paraId="53B1B534" w14:textId="77777777" w:rsidR="0062720C" w:rsidRPr="0062720C" w:rsidRDefault="0062720C" w:rsidP="0062720C">
      <w:pPr>
        <w:rPr>
          <w:lang w:val="bg-BG"/>
        </w:rPr>
      </w:pPr>
      <w:r w:rsidRPr="0062720C">
        <w:rPr>
          <w:lang w:val="bg-BG"/>
        </w:rPr>
        <w:t>•</w:t>
      </w:r>
      <w:r w:rsidRPr="0062720C">
        <w:rPr>
          <w:lang w:val="bg-BG"/>
        </w:rPr>
        <w:tab/>
        <w:t>private part (available for registered users) and</w:t>
      </w:r>
    </w:p>
    <w:p w14:paraId="74BE58E6" w14:textId="77777777" w:rsidR="0062720C" w:rsidRPr="00E109BC" w:rsidRDefault="00E109BC" w:rsidP="00E109BC">
      <w:pPr>
        <w:pStyle w:val="Heading3"/>
      </w:pPr>
      <w:r>
        <w:t xml:space="preserve">1.1 </w:t>
      </w:r>
      <w:r w:rsidR="0062720C" w:rsidRPr="00E109BC">
        <w:t>Public Part</w:t>
      </w:r>
    </w:p>
    <w:p w14:paraId="45655D79" w14:textId="77777777" w:rsidR="0062720C" w:rsidRPr="0062720C" w:rsidRDefault="0062720C" w:rsidP="0062720C">
      <w:r w:rsidRPr="0062720C">
        <w:t xml:space="preserve">The public part of your projects should be visible </w:t>
      </w:r>
      <w:r w:rsidRPr="0062720C">
        <w:rPr>
          <w:b/>
          <w:bCs/>
        </w:rPr>
        <w:t>without authentication</w:t>
      </w:r>
      <w:r w:rsidRPr="0062720C"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14:paraId="5CBFD6C7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77777777" w:rsidR="0062720C" w:rsidRPr="0062720C" w:rsidRDefault="0062720C" w:rsidP="0062720C">
      <w:r w:rsidRPr="0062720C">
        <w:t xml:space="preserve">Registered users should have personal area in the web application </w:t>
      </w:r>
      <w:r w:rsidRPr="0062720C">
        <w:rPr>
          <w:b/>
          <w:bCs/>
        </w:rPr>
        <w:t>accessible after</w:t>
      </w:r>
      <w:r w:rsidRPr="0062720C">
        <w:t xml:space="preserve"> </w:t>
      </w:r>
      <w:r w:rsidRPr="0062720C">
        <w:rPr>
          <w:b/>
          <w:bCs/>
        </w:rPr>
        <w:t>successful login</w:t>
      </w:r>
      <w:r w:rsidRPr="0062720C"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575BF5CD" w14:textId="3EBC98BC" w:rsidR="0062720C" w:rsidRPr="00FD1194" w:rsidRDefault="0062720C" w:rsidP="00FD1194">
      <w:pPr>
        <w:pStyle w:val="Heading2"/>
      </w:pPr>
      <w:r w:rsidRPr="00FD1194">
        <w:t>General Requirements</w:t>
      </w:r>
    </w:p>
    <w:p w14:paraId="7DF1AF68" w14:textId="77777777" w:rsidR="0062720C" w:rsidRPr="0062720C" w:rsidRDefault="0062720C" w:rsidP="0062720C">
      <w:r w:rsidRPr="0062720C">
        <w:t>Your Web application should use the following technologies, frameworks and development techniques:</w:t>
      </w:r>
    </w:p>
    <w:p w14:paraId="3BE3253D" w14:textId="77777777"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At least 3 different </w:t>
      </w:r>
      <w:r w:rsidRPr="0062720C">
        <w:rPr>
          <w:b/>
          <w:bCs/>
        </w:rPr>
        <w:t>dynamic pages</w:t>
      </w:r>
      <w:r w:rsidRPr="0062720C">
        <w:t xml:space="preserve"> (pages like about, contacts, etc. do not count towards that figure)</w:t>
      </w:r>
    </w:p>
    <w:p w14:paraId="141863C3" w14:textId="77777777"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Use React.js for the </w:t>
      </w:r>
      <w:r w:rsidRPr="0062720C">
        <w:rPr>
          <w:b/>
          <w:bCs/>
        </w:rPr>
        <w:t>client-side</w:t>
      </w:r>
    </w:p>
    <w:p w14:paraId="06B7F813" w14:textId="77777777"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Communicate to a </w:t>
      </w:r>
      <w:r w:rsidRPr="0062720C">
        <w:rPr>
          <w:b/>
          <w:bCs/>
        </w:rPr>
        <w:t>remote service</w:t>
      </w:r>
      <w:r w:rsidRPr="0062720C">
        <w:t xml:space="preserve"> (via REST, sockets, </w:t>
      </w:r>
      <w:proofErr w:type="spellStart"/>
      <w:r w:rsidRPr="0062720C">
        <w:t>GraphQL</w:t>
      </w:r>
      <w:proofErr w:type="spellEnd"/>
      <w:r w:rsidRPr="0062720C">
        <w:t>, or a similar client-server technique)</w:t>
      </w:r>
    </w:p>
    <w:p w14:paraId="5AB4A846" w14:textId="626EDED4"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Implement </w:t>
      </w:r>
      <w:r w:rsidRPr="0062720C">
        <w:rPr>
          <w:b/>
          <w:bCs/>
        </w:rPr>
        <w:t>authentication</w:t>
      </w:r>
    </w:p>
    <w:p w14:paraId="5FA8682F" w14:textId="77777777"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Implement </w:t>
      </w:r>
      <w:r w:rsidRPr="0062720C">
        <w:rPr>
          <w:b/>
          <w:bCs/>
        </w:rPr>
        <w:t>client-side routing</w:t>
      </w:r>
    </w:p>
    <w:p w14:paraId="5AB1BC59" w14:textId="661D54B8" w:rsid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Demonstrate use of programming concepts, </w:t>
      </w:r>
      <w:r w:rsidRPr="0062720C">
        <w:rPr>
          <w:b/>
          <w:bCs/>
        </w:rPr>
        <w:t>specific to the React library</w:t>
      </w:r>
      <w:r w:rsidRPr="0062720C">
        <w:t xml:space="preserve">: stateless and state full components, bound forms, synthetic events, </w:t>
      </w:r>
      <w:r w:rsidR="00D735FF">
        <w:t>React Hooks, Context API, Component Styling…</w:t>
      </w:r>
    </w:p>
    <w:p w14:paraId="0E480584" w14:textId="7DD060AE" w:rsidR="000C49DA" w:rsidRPr="0062720C" w:rsidRDefault="000C49DA" w:rsidP="000C49DA">
      <w:pPr>
        <w:numPr>
          <w:ilvl w:val="0"/>
          <w:numId w:val="33"/>
        </w:numPr>
        <w:contextualSpacing/>
      </w:pPr>
      <w:r w:rsidRPr="0062720C">
        <w:t xml:space="preserve">Use a </w:t>
      </w:r>
      <w:r w:rsidRPr="0062720C">
        <w:rPr>
          <w:b/>
          <w:bCs/>
        </w:rPr>
        <w:t>source control system</w:t>
      </w:r>
      <w:r w:rsidRPr="0062720C">
        <w:t>, like GitHub</w:t>
      </w:r>
    </w:p>
    <w:p w14:paraId="6F938409" w14:textId="77777777"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Brief </w:t>
      </w:r>
      <w:r w:rsidRPr="0062720C">
        <w:rPr>
          <w:b/>
          <w:bCs/>
        </w:rPr>
        <w:t>documentation</w:t>
      </w:r>
      <w:r w:rsidRPr="0062720C">
        <w:t xml:space="preserve"> on the project and project architecture (as .md file)</w:t>
      </w:r>
    </w:p>
    <w:p w14:paraId="093D4815" w14:textId="1EF54BA3" w:rsidR="0062720C" w:rsidRPr="00FD1194" w:rsidRDefault="0062720C" w:rsidP="00FD1194">
      <w:pPr>
        <w:pStyle w:val="Heading2"/>
      </w:pPr>
      <w:r w:rsidRPr="00FD1194">
        <w:t>Other requirements</w:t>
      </w:r>
    </w:p>
    <w:p w14:paraId="0F02F605" w14:textId="77777777"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Apply </w:t>
      </w:r>
      <w:r w:rsidRPr="0062720C">
        <w:rPr>
          <w:b/>
          <w:bCs/>
        </w:rPr>
        <w:t>error handling</w:t>
      </w:r>
      <w:r w:rsidRPr="0062720C">
        <w:t xml:space="preserve"> and </w:t>
      </w:r>
      <w:r w:rsidRPr="0062720C">
        <w:rPr>
          <w:b/>
          <w:bCs/>
        </w:rPr>
        <w:t>data validation</w:t>
      </w:r>
      <w:r w:rsidRPr="0062720C">
        <w:t xml:space="preserve"> to avoid crashes when invalid data is entered</w:t>
      </w:r>
    </w:p>
    <w:p w14:paraId="7B207012" w14:textId="77777777"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>Good UI and UX</w:t>
      </w:r>
    </w:p>
    <w:p w14:paraId="74A07D6C" w14:textId="54FB9A78" w:rsidR="0062720C" w:rsidRPr="00FD1194" w:rsidRDefault="0062720C" w:rsidP="00FD1194">
      <w:pPr>
        <w:pStyle w:val="Heading2"/>
      </w:pPr>
      <w:r w:rsidRPr="00FD1194">
        <w:t>Public Project Defense</w:t>
      </w:r>
    </w:p>
    <w:p w14:paraId="4BF884A8" w14:textId="09EA12C3" w:rsidR="0062720C" w:rsidRPr="0062720C" w:rsidRDefault="0062720C" w:rsidP="0062720C">
      <w:r w:rsidRPr="0062720C">
        <w:t xml:space="preserve">Each student will have to deliver a </w:t>
      </w:r>
      <w:r w:rsidRPr="0062720C">
        <w:rPr>
          <w:b/>
        </w:rPr>
        <w:t>public defense</w:t>
      </w:r>
      <w:r w:rsidRPr="0062720C">
        <w:t xml:space="preserve"> of their work in front of the other students, trainers and assistants. Students will have </w:t>
      </w:r>
      <w:r w:rsidRPr="0062720C">
        <w:rPr>
          <w:b/>
        </w:rPr>
        <w:t>only 10</w:t>
      </w:r>
      <w:r w:rsidR="00D735FF">
        <w:rPr>
          <w:b/>
        </w:rPr>
        <w:t>-15</w:t>
      </w:r>
      <w:r w:rsidRPr="0062720C">
        <w:rPr>
          <w:b/>
        </w:rPr>
        <w:t xml:space="preserve"> minutes</w:t>
      </w:r>
      <w:r w:rsidRPr="0062720C">
        <w:t xml:space="preserve"> for the following:</w:t>
      </w:r>
    </w:p>
    <w:p w14:paraId="1805F494" w14:textId="77777777" w:rsidR="0062720C" w:rsidRP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62720C">
        <w:rPr>
          <w:b/>
        </w:rPr>
        <w:lastRenderedPageBreak/>
        <w:t>Demonstrate</w:t>
      </w:r>
      <w:r w:rsidRPr="0062720C">
        <w:t xml:space="preserve"> how the application works (very shortly)</w:t>
      </w:r>
    </w:p>
    <w:p w14:paraId="3784998C" w14:textId="6293936E"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62720C">
        <w:t xml:space="preserve">Show the </w:t>
      </w:r>
      <w:r w:rsidRPr="0062720C">
        <w:rPr>
          <w:b/>
        </w:rPr>
        <w:t>source code</w:t>
      </w:r>
      <w:r w:rsidRPr="0062720C">
        <w:t xml:space="preserve"> and explain how it works</w:t>
      </w:r>
    </w:p>
    <w:p w14:paraId="528BBD06" w14:textId="77777777" w:rsidR="00D735FF" w:rsidRPr="0062720C" w:rsidRDefault="00D735FF" w:rsidP="00D735FF">
      <w:pPr>
        <w:spacing w:before="0" w:after="200"/>
        <w:ind w:left="720"/>
        <w:contextualSpacing/>
      </w:pPr>
    </w:p>
    <w:p w14:paraId="1F0C08ED" w14:textId="37376111" w:rsidR="0062720C" w:rsidRPr="0062720C" w:rsidRDefault="0062720C" w:rsidP="0062720C">
      <w:r w:rsidRPr="0062720C">
        <w:t xml:space="preserve">Please be </w:t>
      </w:r>
      <w:r w:rsidRPr="0062720C">
        <w:rPr>
          <w:b/>
        </w:rPr>
        <w:t>strict in timing</w:t>
      </w:r>
      <w:r w:rsidRPr="0062720C">
        <w:t>! On the 1</w:t>
      </w:r>
      <w:r w:rsidR="00D735FF">
        <w:t>5</w:t>
      </w:r>
      <w:r w:rsidRPr="0062720C">
        <w:rPr>
          <w:vertAlign w:val="superscript"/>
        </w:rPr>
        <w:t>th</w:t>
      </w:r>
      <w:r w:rsidRPr="0062720C">
        <w:t xml:space="preserve"> minute you </w:t>
      </w:r>
      <w:r w:rsidRPr="0062720C">
        <w:rPr>
          <w:b/>
        </w:rPr>
        <w:t>will be interrupted</w:t>
      </w:r>
      <w:r w:rsidRPr="0062720C">
        <w:t xml:space="preserve">! It is good idea to leave </w:t>
      </w:r>
      <w:r w:rsidRPr="0062720C">
        <w:rPr>
          <w:b/>
        </w:rPr>
        <w:t xml:space="preserve">the last 2-3 minutes for questions </w:t>
      </w:r>
      <w:r w:rsidRPr="0062720C">
        <w:t>from the other students, trainers and assistants.</w:t>
      </w:r>
    </w:p>
    <w:p w14:paraId="2BBF2CC3" w14:textId="78B56080" w:rsidR="0062720C" w:rsidRPr="0062720C" w:rsidRDefault="0062720C" w:rsidP="0062720C">
      <w:r w:rsidRPr="0062720C">
        <w:t xml:space="preserve">Be </w:t>
      </w:r>
      <w:r w:rsidRPr="0062720C">
        <w:rPr>
          <w:b/>
        </w:rPr>
        <w:t>well prepared</w:t>
      </w:r>
      <w:r w:rsidRPr="0062720C">
        <w:t xml:space="preserve"> for presenting maximum of your work for minimum time. Bring your </w:t>
      </w:r>
      <w:r w:rsidRPr="00D735FF">
        <w:rPr>
          <w:b/>
          <w:bCs/>
        </w:rPr>
        <w:t>own laptop</w:t>
      </w:r>
      <w:r w:rsidRPr="0062720C">
        <w:t xml:space="preserve">. Open </w:t>
      </w:r>
      <w:r w:rsidRPr="00D735FF">
        <w:rPr>
          <w:b/>
          <w:bCs/>
        </w:rPr>
        <w:t>the project assets</w:t>
      </w:r>
      <w:r w:rsidRPr="0062720C">
        <w:t xml:space="preserve"> beforehand to save time.</w:t>
      </w:r>
    </w:p>
    <w:p w14:paraId="60250550" w14:textId="7E6307F0" w:rsidR="0062720C" w:rsidRPr="00FD1194" w:rsidRDefault="0062720C" w:rsidP="00FD1194">
      <w:pPr>
        <w:pStyle w:val="Heading2"/>
      </w:pPr>
      <w:r w:rsidRPr="00FD1194">
        <w:t>Bonuses</w:t>
      </w:r>
    </w:p>
    <w:p w14:paraId="0749AB0D" w14:textId="4DF975CE" w:rsidR="0062720C" w:rsidRDefault="0062720C" w:rsidP="0062720C">
      <w:pPr>
        <w:numPr>
          <w:ilvl w:val="0"/>
          <w:numId w:val="35"/>
        </w:numPr>
        <w:spacing w:before="0" w:after="200"/>
        <w:contextualSpacing/>
        <w:rPr>
          <w:lang w:val="en-GB"/>
        </w:rPr>
      </w:pPr>
      <w:r w:rsidRPr="0062720C">
        <w:rPr>
          <w:lang w:val="en-GB"/>
        </w:rPr>
        <w:t xml:space="preserve">Use a </w:t>
      </w:r>
      <w:r w:rsidRPr="0062720C">
        <w:rPr>
          <w:b/>
          <w:bCs/>
        </w:rPr>
        <w:t>state management</w:t>
      </w:r>
      <w:r w:rsidRPr="0062720C">
        <w:rPr>
          <w:lang w:val="en-GB"/>
        </w:rPr>
        <w:t xml:space="preserve"> </w:t>
      </w:r>
      <w:r w:rsidR="00D735FF">
        <w:rPr>
          <w:lang w:val="en-GB"/>
        </w:rPr>
        <w:t>solution</w:t>
      </w:r>
    </w:p>
    <w:p w14:paraId="76294E47" w14:textId="6095963E" w:rsidR="00D735FF" w:rsidRPr="0062720C" w:rsidRDefault="00D735FF" w:rsidP="0062720C">
      <w:pPr>
        <w:numPr>
          <w:ilvl w:val="0"/>
          <w:numId w:val="35"/>
        </w:numPr>
        <w:spacing w:before="0" w:after="200"/>
        <w:contextualSpacing/>
        <w:rPr>
          <w:lang w:val="en-GB"/>
        </w:rPr>
      </w:pPr>
      <w:r>
        <w:rPr>
          <w:lang w:val="en-GB"/>
        </w:rPr>
        <w:t xml:space="preserve">Write </w:t>
      </w:r>
      <w:r w:rsidRPr="00D735FF">
        <w:rPr>
          <w:b/>
          <w:bCs/>
          <w:lang w:val="en-GB"/>
        </w:rPr>
        <w:t>Unit Tests</w:t>
      </w:r>
      <w:r>
        <w:rPr>
          <w:lang w:val="en-GB"/>
        </w:rPr>
        <w:t xml:space="preserve"> for your code</w:t>
      </w:r>
    </w:p>
    <w:p w14:paraId="4F854BA7" w14:textId="77777777" w:rsidR="0062720C" w:rsidRPr="0062720C" w:rsidRDefault="0062720C" w:rsidP="0062720C">
      <w:pPr>
        <w:numPr>
          <w:ilvl w:val="0"/>
          <w:numId w:val="35"/>
        </w:numPr>
        <w:spacing w:before="0" w:after="200"/>
        <w:contextualSpacing/>
        <w:rPr>
          <w:lang w:val="en-GB"/>
        </w:rPr>
      </w:pPr>
      <w:r w:rsidRPr="0062720C">
        <w:rPr>
          <w:lang w:val="en-GB"/>
        </w:rPr>
        <w:t xml:space="preserve">Use a </w:t>
      </w:r>
      <w:r w:rsidRPr="0062720C">
        <w:rPr>
          <w:b/>
          <w:lang w:val="en-GB"/>
        </w:rPr>
        <w:t>file storage cloud API</w:t>
      </w:r>
      <w:r w:rsidRPr="0062720C">
        <w:rPr>
          <w:bCs/>
          <w:lang w:val="en-GB"/>
        </w:rPr>
        <w:t xml:space="preserve">, e.g. </w:t>
      </w:r>
      <w:r w:rsidRPr="0062720C">
        <w:rPr>
          <w:b/>
          <w:lang w:val="en-GB"/>
        </w:rPr>
        <w:t>Dropbox</w:t>
      </w:r>
      <w:r w:rsidRPr="0062720C">
        <w:rPr>
          <w:lang w:val="en-GB"/>
        </w:rPr>
        <w:t xml:space="preserve">, </w:t>
      </w:r>
      <w:r w:rsidRPr="0062720C">
        <w:rPr>
          <w:b/>
          <w:lang w:val="en-GB"/>
        </w:rPr>
        <w:t>Google Drive</w:t>
      </w:r>
      <w:r w:rsidRPr="0062720C">
        <w:rPr>
          <w:lang w:val="en-GB"/>
        </w:rPr>
        <w:t xml:space="preserve"> or other for storing the files</w:t>
      </w:r>
    </w:p>
    <w:p w14:paraId="47B423A1" w14:textId="77777777" w:rsidR="0062720C" w:rsidRPr="0062720C" w:rsidRDefault="0062720C" w:rsidP="0062720C">
      <w:pPr>
        <w:numPr>
          <w:ilvl w:val="0"/>
          <w:numId w:val="35"/>
        </w:numPr>
        <w:spacing w:before="0" w:after="200"/>
        <w:contextualSpacing/>
        <w:rPr>
          <w:lang w:val="en-GB"/>
        </w:rPr>
      </w:pPr>
      <w:r w:rsidRPr="0062720C">
        <w:rPr>
          <w:lang w:val="en-GB"/>
        </w:rPr>
        <w:t>Connect to an external API, like Google Maps, AccuWeather, etc.</w:t>
      </w:r>
    </w:p>
    <w:p w14:paraId="5AA303EE" w14:textId="00B7D0BC" w:rsidR="0062720C" w:rsidRDefault="0062720C" w:rsidP="0062720C">
      <w:pPr>
        <w:numPr>
          <w:ilvl w:val="0"/>
          <w:numId w:val="35"/>
        </w:numPr>
        <w:spacing w:before="0" w:after="200"/>
        <w:contextualSpacing/>
        <w:rPr>
          <w:lang w:val="en-GB"/>
        </w:rPr>
      </w:pPr>
      <w:r w:rsidRPr="0062720C">
        <w:rPr>
          <w:lang w:val="en-GB"/>
        </w:rPr>
        <w:t>Anything that is not described in the assignment is a bonus if it has some practical use</w:t>
      </w:r>
    </w:p>
    <w:p w14:paraId="3ADAA44B" w14:textId="4927C547" w:rsidR="0062720C" w:rsidRPr="00FD1194" w:rsidRDefault="0062720C" w:rsidP="00FD1194">
      <w:pPr>
        <w:pStyle w:val="Heading2"/>
        <w:rPr>
          <w:lang w:val="en-GB"/>
        </w:rPr>
      </w:pPr>
      <w:r w:rsidRPr="00FD1194">
        <w:rPr>
          <w:lang w:val="en-GB"/>
        </w:rPr>
        <w:t>Assessment Criteria</w:t>
      </w:r>
    </w:p>
    <w:p w14:paraId="70DD9B1F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25 % </w:t>
      </w:r>
    </w:p>
    <w:p w14:paraId="0094F837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Functionality Presentation – 50 %</w:t>
      </w:r>
    </w:p>
    <w:p w14:paraId="6E030482" w14:textId="77777777" w:rsidR="0062720C" w:rsidRPr="0062720C" w:rsidRDefault="0062720C" w:rsidP="0062720C">
      <w:r w:rsidRPr="0062720C">
        <w:t>Adequately and clearly demonstrate the requested functionality. Know your way around the application and quickly demonstrate the code.</w:t>
      </w:r>
    </w:p>
    <w:p w14:paraId="04D0E7B7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Answering Questions – 25 %</w:t>
      </w:r>
    </w:p>
    <w:p w14:paraId="5D56197E" w14:textId="77777777" w:rsidR="0062720C" w:rsidRPr="0062720C" w:rsidRDefault="0062720C" w:rsidP="0062720C">
      <w:r w:rsidRPr="0062720C">
        <w:t>Answer questions about potential functionality outside the scope of the project.</w:t>
      </w:r>
    </w:p>
    <w:p w14:paraId="4B1CD196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BA14707" w14:textId="77777777" w:rsidR="0062720C" w:rsidRPr="0062720C" w:rsidRDefault="0062720C" w:rsidP="0062720C">
      <w:r w:rsidRPr="0062720C">
        <w:t>Additional functionality or libraries outside the general requirements, with motivated usage.</w:t>
      </w:r>
    </w:p>
    <w:p w14:paraId="652EA1B8" w14:textId="7A0591AF" w:rsidR="0062720C" w:rsidRPr="00FD1194" w:rsidRDefault="0062720C" w:rsidP="00FD1194">
      <w:pPr>
        <w:pStyle w:val="Heading2"/>
        <w:rPr>
          <w:lang w:val="en-GB"/>
        </w:rPr>
      </w:pPr>
      <w:r w:rsidRPr="00FD1194">
        <w:rPr>
          <w:lang w:val="en-GB"/>
        </w:rPr>
        <w:t>Submission Deadline</w:t>
      </w:r>
    </w:p>
    <w:p w14:paraId="48FF094D" w14:textId="6BD8967A" w:rsidR="0062720C" w:rsidRPr="00DE6973" w:rsidRDefault="0062720C" w:rsidP="0062720C">
      <w:pPr>
        <w:rPr>
          <w:lang w:val="en-GB"/>
        </w:rPr>
      </w:pPr>
      <w:r w:rsidRPr="00DE6973">
        <w:rPr>
          <w:lang w:val="en-GB"/>
        </w:rPr>
        <w:t xml:space="preserve">You </w:t>
      </w:r>
      <w:r w:rsidRPr="00DE6973">
        <w:rPr>
          <w:b/>
          <w:bCs/>
        </w:rPr>
        <w:t>must</w:t>
      </w:r>
      <w:r w:rsidRPr="00DE6973">
        <w:rPr>
          <w:lang w:val="en-GB"/>
        </w:rPr>
        <w:t xml:space="preserve"> submit your project on the course page no later than 23:59 on </w:t>
      </w:r>
      <w:r w:rsidR="00CF3A58" w:rsidRPr="00DE6973">
        <w:rPr>
          <w:b/>
        </w:rPr>
        <w:t>4</w:t>
      </w:r>
      <w:proofErr w:type="spellStart"/>
      <w:r w:rsidRPr="00DE6973">
        <w:rPr>
          <w:b/>
          <w:vertAlign w:val="superscript"/>
          <w:lang w:val="en-GB"/>
        </w:rPr>
        <w:t>th</w:t>
      </w:r>
      <w:proofErr w:type="spellEnd"/>
      <w:r w:rsidRPr="00DE6973">
        <w:rPr>
          <w:b/>
          <w:lang w:val="en-GB"/>
        </w:rPr>
        <w:t xml:space="preserve"> </w:t>
      </w:r>
      <w:r w:rsidR="00CF3A58" w:rsidRPr="00DE6973">
        <w:rPr>
          <w:b/>
        </w:rPr>
        <w:t>April</w:t>
      </w:r>
      <w:r w:rsidR="00E539FB" w:rsidRPr="00DE6973">
        <w:rPr>
          <w:b/>
          <w:lang w:val="en-GB"/>
        </w:rPr>
        <w:t xml:space="preserve"> </w:t>
      </w:r>
      <w:r w:rsidR="00E539FB" w:rsidRPr="00DE6973">
        <w:rPr>
          <w:bCs/>
          <w:lang w:val="en-GB"/>
        </w:rPr>
        <w:t xml:space="preserve">using a survey that will show up on your course page from the </w:t>
      </w:r>
      <w:r w:rsidR="00CF3A58" w:rsidRPr="00DE6973">
        <w:rPr>
          <w:b/>
        </w:rPr>
        <w:t>4</w:t>
      </w:r>
      <w:proofErr w:type="spellStart"/>
      <w:r w:rsidR="00CF3A58" w:rsidRPr="00DE6973">
        <w:rPr>
          <w:b/>
          <w:vertAlign w:val="superscript"/>
          <w:lang w:val="en-GB"/>
        </w:rPr>
        <w:t>th</w:t>
      </w:r>
      <w:proofErr w:type="spellEnd"/>
      <w:r w:rsidR="00CF3A58" w:rsidRPr="00DE6973">
        <w:rPr>
          <w:b/>
          <w:lang w:val="en-GB"/>
        </w:rPr>
        <w:t xml:space="preserve"> </w:t>
      </w:r>
      <w:r w:rsidR="00CF3A58" w:rsidRPr="00DE6973">
        <w:rPr>
          <w:b/>
        </w:rPr>
        <w:t>April</w:t>
      </w:r>
      <w:r w:rsidRPr="00DE6973">
        <w:rPr>
          <w:lang w:val="en-GB"/>
        </w:rPr>
        <w:t xml:space="preserve">. A presentation schedule will be available on the </w:t>
      </w:r>
      <w:r w:rsidR="00CF3A58" w:rsidRPr="00DE6973">
        <w:rPr>
          <w:b/>
          <w:lang w:val="en-GB"/>
        </w:rPr>
        <w:t>5</w:t>
      </w:r>
      <w:r w:rsidRPr="00DE6973">
        <w:rPr>
          <w:b/>
          <w:vertAlign w:val="superscript"/>
          <w:lang w:val="en-GB"/>
        </w:rPr>
        <w:t>th</w:t>
      </w:r>
      <w:r w:rsidRPr="00DE6973">
        <w:rPr>
          <w:lang w:val="en-GB"/>
        </w:rPr>
        <w:t xml:space="preserve"> and will include only the projects that were </w:t>
      </w:r>
      <w:r w:rsidRPr="00DE6973">
        <w:rPr>
          <w:b/>
          <w:bCs/>
          <w:lang w:val="en-GB"/>
        </w:rPr>
        <w:t>submitted beforehand</w:t>
      </w:r>
      <w:r w:rsidRPr="00DE6973">
        <w:rPr>
          <w:lang w:val="en-GB"/>
        </w:rPr>
        <w:t xml:space="preserve">. Non-submitted projects will </w:t>
      </w:r>
      <w:r w:rsidR="00E539FB" w:rsidRPr="00DE6973">
        <w:rPr>
          <w:b/>
          <w:lang w:val="en-GB"/>
        </w:rPr>
        <w:t>NOT</w:t>
      </w:r>
      <w:r w:rsidRPr="00DE6973">
        <w:rPr>
          <w:lang w:val="en-GB"/>
        </w:rPr>
        <w:t xml:space="preserve"> be evaluated.</w:t>
      </w:r>
    </w:p>
    <w:p w14:paraId="60DB2B96" w14:textId="788729DC" w:rsidR="00FD1194" w:rsidRDefault="00FD1194" w:rsidP="00FD1194">
      <w:pPr>
        <w:pStyle w:val="Heading2"/>
        <w:rPr>
          <w:lang w:val="en-GB"/>
        </w:rPr>
      </w:pPr>
      <w:r>
        <w:rPr>
          <w:lang w:val="en-GB"/>
        </w:rPr>
        <w:t>Restrictions</w:t>
      </w:r>
    </w:p>
    <w:p w14:paraId="451CC3D0" w14:textId="65DB36BA" w:rsidR="00FD1194" w:rsidRPr="00FD1194" w:rsidRDefault="00FD1194" w:rsidP="00FD1194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</w:t>
      </w:r>
    </w:p>
    <w:p w14:paraId="6523C822" w14:textId="77777777" w:rsidR="00747B7D" w:rsidRPr="005E04C4" w:rsidRDefault="00747B7D" w:rsidP="005E04C4"/>
    <w:sectPr w:rsidR="00747B7D" w:rsidRPr="005E04C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9713E" w14:textId="77777777" w:rsidR="006A21A0" w:rsidRDefault="006A21A0" w:rsidP="008068A2">
      <w:pPr>
        <w:spacing w:after="0" w:line="240" w:lineRule="auto"/>
      </w:pPr>
      <w:r>
        <w:separator/>
      </w:r>
    </w:p>
  </w:endnote>
  <w:endnote w:type="continuationSeparator" w:id="0">
    <w:p w14:paraId="2E78F405" w14:textId="77777777" w:rsidR="006A21A0" w:rsidRDefault="006A21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E12AA" w14:textId="77777777" w:rsidR="00255DD7" w:rsidRPr="00AC77AD" w:rsidRDefault="00255DD7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2030799A" wp14:editId="7EB5BB2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1CD96F1B" wp14:editId="5C88319A">
          <wp:extent cx="1419225" cy="352425"/>
          <wp:effectExtent l="0" t="0" r="9525" b="9525"/>
          <wp:docPr id="2" name="Picture 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FE3D621" wp14:editId="129AB3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02838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E493DB" wp14:editId="030923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EBCF55F" w14:textId="77777777" w:rsidR="00255DD7" w:rsidRPr="008C2B83" w:rsidRDefault="00255DD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9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9B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E493DB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EBCF55F" w14:textId="77777777" w:rsidR="00255DD7" w:rsidRPr="008C2B83" w:rsidRDefault="00255DD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09B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09B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A0275F" wp14:editId="6B1332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7BD6600" w14:textId="77777777" w:rsidR="00255DD7" w:rsidRDefault="00255DD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0275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7BD6600" w14:textId="77777777" w:rsidR="00255DD7" w:rsidRDefault="00255DD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777C9F" wp14:editId="34F4CF2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F025B4" w14:textId="77777777" w:rsidR="00255DD7" w:rsidRDefault="00255DD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AE354A3" w14:textId="77777777" w:rsidR="00255DD7" w:rsidRDefault="00255DD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D54529" wp14:editId="0CCAFDAE">
                                <wp:extent cx="167005" cy="203387"/>
                                <wp:effectExtent l="0" t="0" r="4445" b="6350"/>
                                <wp:docPr id="3" name="Picture 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72B022" wp14:editId="64DC03D5">
                                <wp:extent cx="171450" cy="205105"/>
                                <wp:effectExtent l="0" t="0" r="0" b="4445"/>
                                <wp:docPr id="4" name="Picture 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BE967" wp14:editId="7D860B40">
                                <wp:extent cx="200152" cy="200152"/>
                                <wp:effectExtent l="0" t="0" r="9525" b="9525"/>
                                <wp:docPr id="5" name="Picture 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6A999A" wp14:editId="06936C76">
                                <wp:extent cx="200152" cy="200152"/>
                                <wp:effectExtent l="0" t="0" r="9525" b="9525"/>
                                <wp:docPr id="6" name="Picture 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B4913B" wp14:editId="0A345E47">
                                <wp:extent cx="200152" cy="200152"/>
                                <wp:effectExtent l="0" t="0" r="9525" b="9525"/>
                                <wp:docPr id="7" name="Picture 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11751B" wp14:editId="36C63FD6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8BC2F7" wp14:editId="02C36FDA">
                                <wp:extent cx="176530" cy="176530"/>
                                <wp:effectExtent l="0" t="0" r="0" b="0"/>
                                <wp:docPr id="9" name="Picture 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A6A3E3" wp14:editId="79E9FCF4">
                                <wp:extent cx="200152" cy="200152"/>
                                <wp:effectExtent l="0" t="0" r="9525" b="9525"/>
                                <wp:docPr id="17" name="Picture 17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9A040B" wp14:editId="4F99E6F2">
                                <wp:extent cx="215153" cy="209247"/>
                                <wp:effectExtent l="0" t="0" r="0" b="635"/>
                                <wp:docPr id="22" name="Picture 22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3DC0A8" wp14:editId="0214D8B5">
                                <wp:extent cx="200152" cy="200152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777C9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FF025B4" w14:textId="77777777" w:rsidR="00255DD7" w:rsidRDefault="00255DD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AE354A3" w14:textId="77777777" w:rsidR="00255DD7" w:rsidRDefault="00255DD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D54529" wp14:editId="0CCAFDAE">
                          <wp:extent cx="167005" cy="203387"/>
                          <wp:effectExtent l="0" t="0" r="4445" b="6350"/>
                          <wp:docPr id="3" name="Picture 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72B022" wp14:editId="64DC03D5">
                          <wp:extent cx="171450" cy="205105"/>
                          <wp:effectExtent l="0" t="0" r="0" b="4445"/>
                          <wp:docPr id="4" name="Picture 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BE967" wp14:editId="7D860B40">
                          <wp:extent cx="200152" cy="200152"/>
                          <wp:effectExtent l="0" t="0" r="9525" b="9525"/>
                          <wp:docPr id="5" name="Picture 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6A999A" wp14:editId="06936C76">
                          <wp:extent cx="200152" cy="200152"/>
                          <wp:effectExtent l="0" t="0" r="9525" b="9525"/>
                          <wp:docPr id="6" name="Picture 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B4913B" wp14:editId="0A345E47">
                          <wp:extent cx="200152" cy="200152"/>
                          <wp:effectExtent l="0" t="0" r="9525" b="9525"/>
                          <wp:docPr id="7" name="Picture 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11751B" wp14:editId="36C63FD6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8BC2F7" wp14:editId="02C36FDA">
                          <wp:extent cx="176530" cy="176530"/>
                          <wp:effectExtent l="0" t="0" r="0" b="0"/>
                          <wp:docPr id="9" name="Picture 9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A6A3E3" wp14:editId="79E9FCF4">
                          <wp:extent cx="200152" cy="200152"/>
                          <wp:effectExtent l="0" t="0" r="9525" b="9525"/>
                          <wp:docPr id="17" name="Picture 17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9A040B" wp14:editId="4F99E6F2">
                          <wp:extent cx="215153" cy="209247"/>
                          <wp:effectExtent l="0" t="0" r="0" b="635"/>
                          <wp:docPr id="22" name="Picture 22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3DC0A8" wp14:editId="0214D8B5">
                          <wp:extent cx="200152" cy="200152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FDED86D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28320" w14:textId="77777777" w:rsidR="006A21A0" w:rsidRDefault="006A21A0" w:rsidP="008068A2">
      <w:pPr>
        <w:spacing w:after="0" w:line="240" w:lineRule="auto"/>
      </w:pPr>
      <w:r>
        <w:separator/>
      </w:r>
    </w:p>
  </w:footnote>
  <w:footnote w:type="continuationSeparator" w:id="0">
    <w:p w14:paraId="47407C28" w14:textId="77777777" w:rsidR="006A21A0" w:rsidRDefault="006A21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E8720B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21"/>
  </w:num>
  <w:num w:numId="5">
    <w:abstractNumId w:val="15"/>
  </w:num>
  <w:num w:numId="6">
    <w:abstractNumId w:val="32"/>
  </w:num>
  <w:num w:numId="7">
    <w:abstractNumId w:val="16"/>
  </w:num>
  <w:num w:numId="8">
    <w:abstractNumId w:val="0"/>
  </w:num>
  <w:num w:numId="9">
    <w:abstractNumId w:val="36"/>
  </w:num>
  <w:num w:numId="10">
    <w:abstractNumId w:val="11"/>
  </w:num>
  <w:num w:numId="11">
    <w:abstractNumId w:val="25"/>
  </w:num>
  <w:num w:numId="12">
    <w:abstractNumId w:val="26"/>
  </w:num>
  <w:num w:numId="13">
    <w:abstractNumId w:val="28"/>
  </w:num>
  <w:num w:numId="14">
    <w:abstractNumId w:val="3"/>
  </w:num>
  <w:num w:numId="15">
    <w:abstractNumId w:val="8"/>
  </w:num>
  <w:num w:numId="16">
    <w:abstractNumId w:val="2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7"/>
  </w:num>
  <w:num w:numId="20">
    <w:abstractNumId w:val="2"/>
  </w:num>
  <w:num w:numId="21">
    <w:abstractNumId w:val="24"/>
  </w:num>
  <w:num w:numId="22">
    <w:abstractNumId w:val="19"/>
  </w:num>
  <w:num w:numId="23">
    <w:abstractNumId w:val="27"/>
  </w:num>
  <w:num w:numId="24">
    <w:abstractNumId w:val="30"/>
  </w:num>
  <w:num w:numId="25">
    <w:abstractNumId w:val="5"/>
  </w:num>
  <w:num w:numId="26">
    <w:abstractNumId w:val="18"/>
  </w:num>
  <w:num w:numId="27">
    <w:abstractNumId w:val="34"/>
  </w:num>
  <w:num w:numId="28">
    <w:abstractNumId w:val="7"/>
  </w:num>
  <w:num w:numId="29">
    <w:abstractNumId w:val="12"/>
  </w:num>
  <w:num w:numId="30">
    <w:abstractNumId w:val="31"/>
  </w:num>
  <w:num w:numId="31">
    <w:abstractNumId w:val="9"/>
  </w:num>
  <w:num w:numId="32">
    <w:abstractNumId w:val="35"/>
  </w:num>
  <w:num w:numId="33">
    <w:abstractNumId w:val="33"/>
  </w:num>
  <w:num w:numId="34">
    <w:abstractNumId w:val="6"/>
  </w:num>
  <w:num w:numId="35">
    <w:abstractNumId w:val="14"/>
  </w:num>
  <w:num w:numId="36">
    <w:abstractNumId w:val="29"/>
  </w:num>
  <w:num w:numId="37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7044"/>
    <w:rsid w:val="000136AA"/>
    <w:rsid w:val="00016D20"/>
    <w:rsid w:val="00025F04"/>
    <w:rsid w:val="0003370B"/>
    <w:rsid w:val="000548E5"/>
    <w:rsid w:val="00064D15"/>
    <w:rsid w:val="00086727"/>
    <w:rsid w:val="000954BF"/>
    <w:rsid w:val="00096459"/>
    <w:rsid w:val="000A0025"/>
    <w:rsid w:val="000B39E6"/>
    <w:rsid w:val="000B56F0"/>
    <w:rsid w:val="000C49DA"/>
    <w:rsid w:val="000C5D4F"/>
    <w:rsid w:val="000F3C1F"/>
    <w:rsid w:val="000F4444"/>
    <w:rsid w:val="00103906"/>
    <w:rsid w:val="0011338B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7107"/>
    <w:rsid w:val="00181597"/>
    <w:rsid w:val="00183A2C"/>
    <w:rsid w:val="00192692"/>
    <w:rsid w:val="001A6728"/>
    <w:rsid w:val="001C1FCD"/>
    <w:rsid w:val="001D2464"/>
    <w:rsid w:val="001E1161"/>
    <w:rsid w:val="001E1871"/>
    <w:rsid w:val="001E2ACE"/>
    <w:rsid w:val="001E3FEF"/>
    <w:rsid w:val="001E77CA"/>
    <w:rsid w:val="00202683"/>
    <w:rsid w:val="00202CC2"/>
    <w:rsid w:val="00215FCE"/>
    <w:rsid w:val="00255DD7"/>
    <w:rsid w:val="00262B43"/>
    <w:rsid w:val="0026416F"/>
    <w:rsid w:val="00264287"/>
    <w:rsid w:val="0026589D"/>
    <w:rsid w:val="002664E1"/>
    <w:rsid w:val="002A2D2D"/>
    <w:rsid w:val="002B0473"/>
    <w:rsid w:val="002B2641"/>
    <w:rsid w:val="002B7064"/>
    <w:rsid w:val="002D1F91"/>
    <w:rsid w:val="002E7360"/>
    <w:rsid w:val="0033212E"/>
    <w:rsid w:val="0033490F"/>
    <w:rsid w:val="00341B88"/>
    <w:rsid w:val="00355F65"/>
    <w:rsid w:val="00361D59"/>
    <w:rsid w:val="00370C49"/>
    <w:rsid w:val="0038037A"/>
    <w:rsid w:val="003817EF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6334"/>
    <w:rsid w:val="003E6BFB"/>
    <w:rsid w:val="003F1864"/>
    <w:rsid w:val="00411303"/>
    <w:rsid w:val="00421AC6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C4871"/>
    <w:rsid w:val="004C5EBE"/>
    <w:rsid w:val="004D29A9"/>
    <w:rsid w:val="0050017E"/>
    <w:rsid w:val="005177D3"/>
    <w:rsid w:val="00517B12"/>
    <w:rsid w:val="00524789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4922"/>
    <w:rsid w:val="00785258"/>
    <w:rsid w:val="00791F02"/>
    <w:rsid w:val="0079324A"/>
    <w:rsid w:val="00794EEE"/>
    <w:rsid w:val="00795ACA"/>
    <w:rsid w:val="0079641C"/>
    <w:rsid w:val="007A635E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6E5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9F459E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CF3A58"/>
    <w:rsid w:val="00D02D55"/>
    <w:rsid w:val="00D06754"/>
    <w:rsid w:val="00D22895"/>
    <w:rsid w:val="00D26AFF"/>
    <w:rsid w:val="00D30AFE"/>
    <w:rsid w:val="00D4354E"/>
    <w:rsid w:val="00D43F69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E6973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2F85"/>
    <w:rsid w:val="00E36FD8"/>
    <w:rsid w:val="00E37380"/>
    <w:rsid w:val="00E37C86"/>
    <w:rsid w:val="00E465C4"/>
    <w:rsid w:val="00E539FB"/>
    <w:rsid w:val="00E63F64"/>
    <w:rsid w:val="00E74623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9159C-15DE-4F90-A668-DE31AED8B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Ивет Вълчева</cp:lastModifiedBy>
  <cp:revision>3</cp:revision>
  <cp:lastPrinted>2015-10-26T22:35:00Z</cp:lastPrinted>
  <dcterms:created xsi:type="dcterms:W3CDTF">2021-03-01T12:49:00Z</dcterms:created>
  <dcterms:modified xsi:type="dcterms:W3CDTF">2021-03-01T12:49:00Z</dcterms:modified>
  <cp:category>programming, education, software engineering, software development</cp:category>
</cp:coreProperties>
</file>